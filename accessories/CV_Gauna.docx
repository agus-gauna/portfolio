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page" w:tblpX="1001" w:tblpY="1162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04034330" w14:textId="77777777" w:rsidTr="0094102E">
        <w:trPr>
          <w:trHeight w:val="4110"/>
        </w:trPr>
        <w:tc>
          <w:tcPr>
            <w:tcW w:w="3600" w:type="dxa"/>
            <w:vAlign w:val="bottom"/>
          </w:tcPr>
          <w:p w14:paraId="4611512A" w14:textId="6C80B32D" w:rsidR="001B2ABD" w:rsidRPr="006E418C" w:rsidRDefault="0077658C" w:rsidP="0094102E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58240" behindDoc="1" locked="0" layoutInCell="1" allowOverlap="1" wp14:anchorId="195C2A25" wp14:editId="663D4697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565150</wp:posOffset>
                  </wp:positionV>
                  <wp:extent cx="1832610" cy="1832610"/>
                  <wp:effectExtent l="152400" t="152400" r="339090" b="358140"/>
                  <wp:wrapNone/>
                  <wp:docPr id="2146810294" name="Imagen 1" descr="Foto montaje de la cara de un hombre con lente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10294" name="Imagen 1" descr="Foto montaje de la cara de un hombre con lentes&#10;&#10;Descripción generada automáticamente con confianza media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610" cy="1832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163849D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26580E04" w14:textId="77A33EFC" w:rsidR="001B2ABD" w:rsidRPr="00542C05" w:rsidRDefault="0077658C" w:rsidP="0094102E">
            <w:pPr>
              <w:pStyle w:val="Ttulo"/>
              <w:rPr>
                <w:noProof/>
                <w:sz w:val="112"/>
                <w:szCs w:val="112"/>
                <w:lang w:bidi="es-ES"/>
              </w:rPr>
            </w:pPr>
            <w:r w:rsidRPr="00542C05">
              <w:rPr>
                <w:noProof/>
                <w:sz w:val="112"/>
                <w:szCs w:val="112"/>
                <w:lang w:bidi="es-ES"/>
              </w:rPr>
              <w:t>Gauna</w:t>
            </w:r>
            <w:r w:rsidRPr="00542C05">
              <w:rPr>
                <w:noProof/>
                <w:sz w:val="112"/>
                <w:szCs w:val="112"/>
                <w:lang w:bidi="es-ES"/>
              </w:rPr>
              <w:br/>
              <w:t>sebastián</w:t>
            </w:r>
          </w:p>
          <w:p w14:paraId="57A0D6CF" w14:textId="77777777" w:rsidR="0077658C" w:rsidRDefault="0077658C" w:rsidP="0094102E">
            <w:pPr>
              <w:rPr>
                <w:lang w:bidi="es-ES"/>
              </w:rPr>
            </w:pPr>
          </w:p>
          <w:p w14:paraId="01E33209" w14:textId="24CEB985" w:rsidR="00AC5DF2" w:rsidRPr="0077658C" w:rsidRDefault="00AC5DF2" w:rsidP="0094102E">
            <w:pPr>
              <w:rPr>
                <w:lang w:bidi="es-ES"/>
              </w:rPr>
            </w:pPr>
          </w:p>
        </w:tc>
      </w:tr>
      <w:tr w:rsidR="001B2ABD" w:rsidRPr="006E418C" w14:paraId="086D610E" w14:textId="77777777" w:rsidTr="0094102E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8BBC383D655A4105B4259333024E7716"/>
              </w:placeholder>
              <w:temporary/>
              <w:showingPlcHdr/>
              <w15:appearance w15:val="hidden"/>
            </w:sdtPr>
            <w:sdtContent>
              <w:p w14:paraId="0C353999" w14:textId="77777777" w:rsidR="001B2ABD" w:rsidRPr="006E418C" w:rsidRDefault="00036450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275DA34E" w14:textId="54BF8D86" w:rsidR="00036450" w:rsidRPr="006E418C" w:rsidRDefault="00542C05" w:rsidP="0094102E">
            <w:pPr>
              <w:rPr>
                <w:noProof/>
              </w:rPr>
            </w:pPr>
            <w:r>
              <w:t>Profesional en el manejo de datos. Interesado en generar análisis de fácil comprensión, enfocados en descubrir oportunidades de mejora en las actividades principales de una empresa.</w:t>
            </w:r>
          </w:p>
          <w:p w14:paraId="4E4EB017" w14:textId="77777777" w:rsidR="00036450" w:rsidRPr="006E418C" w:rsidRDefault="00036450" w:rsidP="0094102E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8772A4F987A8482FAF129B1C1E90D556"/>
              </w:placeholder>
              <w:temporary/>
              <w:showingPlcHdr/>
              <w15:appearance w15:val="hidden"/>
            </w:sdtPr>
            <w:sdtContent>
              <w:p w14:paraId="3BC64A82" w14:textId="77777777" w:rsidR="00036450" w:rsidRPr="006E418C" w:rsidRDefault="00CB0055" w:rsidP="0094102E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Contacto</w:t>
                </w:r>
              </w:p>
            </w:sdtContent>
          </w:sdt>
          <w:p w14:paraId="373A73BD" w14:textId="77777777" w:rsidR="00185AF3" w:rsidRDefault="00185AF3" w:rsidP="0094102E">
            <w:pPr>
              <w:rPr>
                <w:noProof/>
                <w:lang w:bidi="es-ES"/>
              </w:rPr>
            </w:pPr>
          </w:p>
          <w:p w14:paraId="660C4B4F" w14:textId="530AF85C" w:rsidR="00185AF3" w:rsidRPr="006F1900" w:rsidRDefault="00185AF3" w:rsidP="0094102E">
            <w:pPr>
              <w:rPr>
                <w:noProof/>
                <w:lang w:val="en-US" w:bidi="es-ES"/>
              </w:rPr>
            </w:pPr>
            <w:r w:rsidRPr="006F1900">
              <w:rPr>
                <w:noProof/>
                <w:lang w:val="en-US" w:bidi="es-ES"/>
              </w:rPr>
              <w:t>WEBSITE:</w:t>
            </w:r>
          </w:p>
          <w:p w14:paraId="703B4955" w14:textId="51B2C2F1" w:rsidR="00185AF3" w:rsidRPr="006F1900" w:rsidRDefault="00000000" w:rsidP="0094102E">
            <w:pPr>
              <w:rPr>
                <w:noProof/>
                <w:lang w:val="en-US"/>
              </w:rPr>
            </w:pPr>
            <w:hyperlink r:id="rId11" w:history="1">
              <w:r w:rsidR="004D01CA" w:rsidRPr="006F1900">
                <w:rPr>
                  <w:rStyle w:val="Hipervnculo"/>
                  <w:noProof/>
                  <w:lang w:val="en-US"/>
                </w:rPr>
                <w:t>Portafolio de Data Analyst</w:t>
              </w:r>
            </w:hyperlink>
          </w:p>
          <w:p w14:paraId="5847D840" w14:textId="77777777" w:rsidR="00542C05" w:rsidRPr="006F1900" w:rsidRDefault="00542C05" w:rsidP="0094102E">
            <w:pPr>
              <w:rPr>
                <w:noProof/>
                <w:lang w:val="en-US"/>
              </w:rPr>
            </w:pPr>
          </w:p>
          <w:p w14:paraId="3F770890" w14:textId="6FDA7D92" w:rsidR="00542C05" w:rsidRPr="006F1900" w:rsidRDefault="00542C05" w:rsidP="00542C05">
            <w:pPr>
              <w:rPr>
                <w:noProof/>
                <w:lang w:val="en-US" w:bidi="es-ES"/>
              </w:rPr>
            </w:pPr>
            <w:r w:rsidRPr="006F1900">
              <w:rPr>
                <w:noProof/>
                <w:lang w:val="en-US" w:bidi="es-ES"/>
              </w:rPr>
              <w:t>GITHUB:</w:t>
            </w:r>
          </w:p>
          <w:p w14:paraId="4BC0D34D" w14:textId="6C914A69" w:rsidR="00542C05" w:rsidRPr="004D01CA" w:rsidRDefault="00000000" w:rsidP="00542C05">
            <w:pPr>
              <w:rPr>
                <w:noProof/>
                <w:lang w:val="en-US"/>
              </w:rPr>
            </w:pPr>
            <w:hyperlink r:id="rId12" w:history="1">
              <w:r w:rsidR="00542C05" w:rsidRPr="004D01CA">
                <w:rPr>
                  <w:rStyle w:val="Hipervnculo"/>
                  <w:noProof/>
                  <w:lang w:val="en-US"/>
                </w:rPr>
                <w:t>github.com/gaunasebastian</w:t>
              </w:r>
            </w:hyperlink>
          </w:p>
          <w:p w14:paraId="4B394F4E" w14:textId="77777777" w:rsidR="004D3011" w:rsidRPr="004D01CA" w:rsidRDefault="004D3011" w:rsidP="0094102E">
            <w:pPr>
              <w:rPr>
                <w:noProof/>
                <w:lang w:val="en-US"/>
              </w:rPr>
            </w:pPr>
          </w:p>
          <w:p w14:paraId="70A440FE" w14:textId="77777777" w:rsidR="004D3011" w:rsidRPr="004D01CA" w:rsidRDefault="000041C4" w:rsidP="0094102E">
            <w:pPr>
              <w:rPr>
                <w:noProof/>
                <w:lang w:val="en-US"/>
              </w:rPr>
            </w:pPr>
            <w:r w:rsidRPr="004D01CA">
              <w:rPr>
                <w:noProof/>
                <w:lang w:val="en-US" w:bidi="es-ES"/>
              </w:rPr>
              <w:t>LINKEDIN:</w:t>
            </w:r>
          </w:p>
          <w:p w14:paraId="401579C7" w14:textId="03E08457" w:rsidR="00185AF3" w:rsidRPr="004D01CA" w:rsidRDefault="00000000" w:rsidP="0094102E">
            <w:pPr>
              <w:rPr>
                <w:noProof/>
                <w:lang w:val="en-US" w:bidi="es-ES"/>
              </w:rPr>
            </w:pPr>
            <w:hyperlink r:id="rId13" w:history="1">
              <w:r w:rsidR="00185AF3" w:rsidRPr="004D01CA">
                <w:rPr>
                  <w:rStyle w:val="Hipervnculo"/>
                  <w:noProof/>
                  <w:lang w:val="en-US" w:bidi="es-ES"/>
                </w:rPr>
                <w:t>linkedin.com/in/gaunasebastian</w:t>
              </w:r>
            </w:hyperlink>
          </w:p>
          <w:p w14:paraId="4D896712" w14:textId="77777777" w:rsidR="00185AF3" w:rsidRPr="004D01CA" w:rsidRDefault="00185AF3" w:rsidP="0094102E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F175361035F3439C8476FE1786413B92"/>
              </w:placeholder>
              <w:temporary/>
              <w:showingPlcHdr/>
              <w15:appearance w15:val="hidden"/>
            </w:sdtPr>
            <w:sdtContent>
              <w:p w14:paraId="097B6FB2" w14:textId="77777777" w:rsidR="004D3011" w:rsidRPr="006E418C" w:rsidRDefault="004D3011" w:rsidP="0094102E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5F78AD25" w14:textId="3E7DB757" w:rsidR="00036450" w:rsidRDefault="00000000" w:rsidP="0094102E">
            <w:pPr>
              <w:rPr>
                <w:noProof/>
                <w:lang w:bidi="es-ES"/>
              </w:rPr>
            </w:pPr>
            <w:hyperlink r:id="rId14" w:history="1">
              <w:r w:rsidR="00185AF3">
                <w:rPr>
                  <w:rStyle w:val="Hipervnculo"/>
                  <w:noProof/>
                  <w:lang w:bidi="es-ES"/>
                </w:rPr>
                <w:t>gaunasebastian@gmx.com</w:t>
              </w:r>
            </w:hyperlink>
          </w:p>
          <w:p w14:paraId="68C5A4DE" w14:textId="77777777" w:rsidR="00185AF3" w:rsidRDefault="00185AF3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1111563247"/>
              <w:placeholder>
                <w:docPart w:val="7E1E1C5D6BBE4A5DBF83F0E8CBE0F4C3"/>
              </w:placeholder>
              <w:temporary/>
              <w:showingPlcHdr/>
              <w15:appearance w15:val="hidden"/>
            </w:sdtPr>
            <w:sdtContent>
              <w:p w14:paraId="2A5F5952" w14:textId="77777777" w:rsidR="00185AF3" w:rsidRPr="006E418C" w:rsidRDefault="00185AF3" w:rsidP="00185AF3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TELÉFONO:</w:t>
                </w:r>
              </w:p>
            </w:sdtContent>
          </w:sdt>
          <w:p w14:paraId="26F26D3E" w14:textId="77777777" w:rsidR="00185AF3" w:rsidRPr="00185AF3" w:rsidRDefault="00185AF3" w:rsidP="00185AF3">
            <w:pPr>
              <w:rPr>
                <w:b/>
                <w:bCs/>
                <w:noProof/>
                <w:lang w:bidi="es-ES"/>
              </w:rPr>
            </w:pPr>
            <w:r w:rsidRPr="00185AF3">
              <w:rPr>
                <w:b/>
                <w:bCs/>
                <w:noProof/>
                <w:lang w:bidi="es-ES"/>
              </w:rPr>
              <w:t>11-6236-2583</w:t>
            </w:r>
          </w:p>
          <w:p w14:paraId="5695FE3D" w14:textId="3E5EA02F" w:rsidR="006C1D9D" w:rsidRPr="006E418C" w:rsidRDefault="006C1D9D" w:rsidP="00B1059E">
            <w:pPr>
              <w:rPr>
                <w:noProof/>
              </w:rPr>
            </w:pPr>
          </w:p>
        </w:tc>
        <w:tc>
          <w:tcPr>
            <w:tcW w:w="720" w:type="dxa"/>
          </w:tcPr>
          <w:p w14:paraId="53474738" w14:textId="77777777" w:rsidR="001B2ABD" w:rsidRPr="006E418C" w:rsidRDefault="001B2ABD" w:rsidP="0094102E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67E2C4D76411418D83EFDF2D99EE36F7"/>
              </w:placeholder>
              <w:temporary/>
              <w:showingPlcHdr/>
              <w15:appearance w15:val="hidden"/>
            </w:sdtPr>
            <w:sdtContent>
              <w:p w14:paraId="7084201C" w14:textId="77777777" w:rsidR="00036450" w:rsidRPr="006E418C" w:rsidRDefault="00036450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17D0BA2D" w14:textId="554C6DBD" w:rsidR="00C80811" w:rsidRPr="006E418C" w:rsidRDefault="00233788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Data Analyst</w:t>
            </w:r>
          </w:p>
          <w:p w14:paraId="3D830852" w14:textId="6F314E33" w:rsidR="00036450" w:rsidRPr="006E418C" w:rsidRDefault="00233788" w:rsidP="0094102E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>Call Center Alcanzo SA, Florida 537</w:t>
            </w:r>
            <w:r w:rsidR="000041C4" w:rsidRPr="006E418C">
              <w:rPr>
                <w:noProof/>
                <w:lang w:bidi="es-ES"/>
              </w:rPr>
              <w:t xml:space="preserve">, </w:t>
            </w:r>
            <w:r>
              <w:rPr>
                <w:noProof/>
                <w:lang w:bidi="es-ES"/>
              </w:rPr>
              <w:t>CABA, Argentina</w:t>
            </w:r>
          </w:p>
          <w:p w14:paraId="44A305B0" w14:textId="355DD0F6" w:rsidR="007F710E" w:rsidRPr="007F710E" w:rsidRDefault="00233788" w:rsidP="0094102E">
            <w:pPr>
              <w:pStyle w:val="Fecha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 xml:space="preserve">2020 </w:t>
            </w:r>
            <w:r w:rsidR="007F710E">
              <w:rPr>
                <w:noProof/>
                <w:lang w:bidi="es-ES"/>
              </w:rPr>
              <w:t>—</w:t>
            </w:r>
            <w:r w:rsidR="000041C4" w:rsidRPr="006E418C">
              <w:rPr>
                <w:noProof/>
                <w:lang w:bidi="es-ES"/>
              </w:rPr>
              <w:t xml:space="preserve"> actualmente</w:t>
            </w:r>
          </w:p>
          <w:p w14:paraId="16B9D070" w14:textId="4778B008" w:rsidR="00097E9D" w:rsidRDefault="00233788" w:rsidP="0094102E">
            <w:r>
              <w:t>Desarrollo y mantenimiento de tableros analíticos con mediciones claves sobre el desempeño</w:t>
            </w:r>
            <w:r w:rsidR="00097E9D">
              <w:t xml:space="preserve"> de la</w:t>
            </w:r>
            <w:r>
              <w:t xml:space="preserve"> empresa. </w:t>
            </w:r>
            <w:r w:rsidR="00097E9D">
              <w:t>Automatización de tareas.</w:t>
            </w:r>
          </w:p>
          <w:p w14:paraId="7EB421B8" w14:textId="77777777" w:rsidR="00097E9D" w:rsidRDefault="00233788" w:rsidP="0094102E">
            <w:r>
              <w:t>Detección de potenciales problemas en el flujo de la operación y planteo de posibles resoluciones.</w:t>
            </w:r>
            <w:r w:rsidR="00097E9D">
              <w:t xml:space="preserve"> </w:t>
            </w:r>
          </w:p>
          <w:p w14:paraId="3584F2E3" w14:textId="77777777" w:rsidR="004D3011" w:rsidRPr="006E418C" w:rsidRDefault="004D3011" w:rsidP="0094102E">
            <w:pPr>
              <w:rPr>
                <w:noProof/>
              </w:rPr>
            </w:pPr>
          </w:p>
          <w:p w14:paraId="4866CD19" w14:textId="5BBE8E63" w:rsidR="00C80811" w:rsidRPr="007F710E" w:rsidRDefault="00097E9D" w:rsidP="0094102E">
            <w:pPr>
              <w:pStyle w:val="Ttulo4"/>
              <w:rPr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Web Designer</w:t>
            </w:r>
          </w:p>
          <w:p w14:paraId="2AD721BC" w14:textId="786A4B32" w:rsidR="000041C4" w:rsidRPr="007F710E" w:rsidRDefault="00097E9D" w:rsidP="0094102E">
            <w:pPr>
              <w:pStyle w:val="Ttulo4"/>
              <w:rPr>
                <w:bCs/>
                <w:noProof/>
                <w:lang w:val="en-US"/>
              </w:rPr>
            </w:pPr>
            <w:r w:rsidRPr="007F710E">
              <w:rPr>
                <w:noProof/>
                <w:lang w:val="en-US" w:bidi="es-ES"/>
              </w:rPr>
              <w:t>Emprendimiento Free Lancer</w:t>
            </w:r>
          </w:p>
          <w:p w14:paraId="48CEECCE" w14:textId="343388B2" w:rsidR="007F710E" w:rsidRPr="007F710E" w:rsidRDefault="000041C4" w:rsidP="0094102E">
            <w:pPr>
              <w:pStyle w:val="Fecha"/>
              <w:rPr>
                <w:noProof/>
                <w:lang w:val="en-US" w:bidi="es-ES"/>
              </w:rPr>
            </w:pPr>
            <w:r w:rsidRPr="007F710E">
              <w:rPr>
                <w:noProof/>
                <w:lang w:val="en-US" w:bidi="es-ES"/>
              </w:rPr>
              <w:t>20</w:t>
            </w:r>
            <w:r w:rsidR="00097E9D" w:rsidRPr="007F710E">
              <w:rPr>
                <w:noProof/>
                <w:lang w:val="en-US" w:bidi="es-ES"/>
              </w:rPr>
              <w:t>21</w:t>
            </w:r>
            <w:r w:rsidRPr="007F710E">
              <w:rPr>
                <w:noProof/>
                <w:lang w:val="en-US" w:bidi="es-ES"/>
              </w:rPr>
              <w:t xml:space="preserve"> </w:t>
            </w:r>
            <w:r w:rsidR="007F710E">
              <w:rPr>
                <w:noProof/>
                <w:lang w:val="en-US" w:bidi="es-ES"/>
              </w:rPr>
              <w:t>—</w:t>
            </w:r>
            <w:r w:rsidRPr="007F710E">
              <w:rPr>
                <w:noProof/>
                <w:lang w:val="en-US" w:bidi="es-ES"/>
              </w:rPr>
              <w:t xml:space="preserve"> 20</w:t>
            </w:r>
            <w:r w:rsidR="00097E9D" w:rsidRPr="007F710E">
              <w:rPr>
                <w:noProof/>
                <w:lang w:val="en-US" w:bidi="es-ES"/>
              </w:rPr>
              <w:t>23</w:t>
            </w:r>
          </w:p>
          <w:p w14:paraId="09D08B74" w14:textId="12909F82" w:rsidR="007F710E" w:rsidRDefault="00097E9D" w:rsidP="0094102E">
            <w:pPr>
              <w:rPr>
                <w:noProof/>
                <w:lang w:bidi="es-ES"/>
              </w:rPr>
            </w:pPr>
            <w:r w:rsidRPr="007F710E">
              <w:rPr>
                <w:lang w:val="en-US"/>
              </w:rPr>
              <w:t xml:space="preserve">Diseñador web front-end. </w:t>
            </w:r>
            <w:r>
              <w:t>Planificación y confección de páginas web modernas acorde con los requerimientos del cliente</w:t>
            </w:r>
            <w:r w:rsidR="000041C4" w:rsidRPr="006E418C">
              <w:rPr>
                <w:noProof/>
                <w:lang w:bidi="es-ES"/>
              </w:rPr>
              <w:t xml:space="preserve">. </w:t>
            </w:r>
          </w:p>
          <w:p w14:paraId="540C38A9" w14:textId="77777777" w:rsidR="00C90817" w:rsidRPr="006E418C" w:rsidRDefault="00C90817" w:rsidP="0094102E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-1447144958"/>
              <w:placeholder>
                <w:docPart w:val="D55866A248F24ED6BBB2E3162FAE3C50"/>
              </w:placeholder>
              <w:temporary/>
              <w:showingPlcHdr/>
              <w15:appearance w15:val="hidden"/>
            </w:sdtPr>
            <w:sdtContent>
              <w:p w14:paraId="3FCB0FFE" w14:textId="553497E9" w:rsidR="000041C4" w:rsidRPr="006E418C" w:rsidRDefault="000041C4" w:rsidP="0094102E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6C31673A" w14:textId="3DEDCD90" w:rsidR="000041C4" w:rsidRPr="006E418C" w:rsidRDefault="007F710E" w:rsidP="0094102E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>Tecnicatura en Programación</w:t>
            </w:r>
          </w:p>
          <w:p w14:paraId="3E5201C0" w14:textId="42A8BA62" w:rsidR="000041C4" w:rsidRPr="006E418C" w:rsidRDefault="007F710E" w:rsidP="0094102E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2023 —  actualmente</w:t>
            </w:r>
          </w:p>
          <w:p w14:paraId="5C0AE069" w14:textId="77777777" w:rsidR="000041C4" w:rsidRDefault="000041C4" w:rsidP="0094102E">
            <w:pPr>
              <w:rPr>
                <w:noProof/>
                <w:lang w:bidi="es-ES"/>
              </w:rPr>
            </w:pPr>
          </w:p>
          <w:p w14:paraId="5D26AADC" w14:textId="77AA49A7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Formación Autodidacta</w:t>
            </w:r>
          </w:p>
          <w:p w14:paraId="3F050C92" w14:textId="0C7AE7E8" w:rsidR="007F710E" w:rsidRDefault="007F710E" w:rsidP="0094102E">
            <w:pPr>
              <w:rPr>
                <w:lang w:bidi="es-ES"/>
              </w:rPr>
            </w:pPr>
            <w:r>
              <w:rPr>
                <w:lang w:bidi="es-ES"/>
              </w:rPr>
              <w:t>Amplios conocimientos en el manejo de datos.</w:t>
            </w:r>
          </w:p>
          <w:p w14:paraId="6AC30B23" w14:textId="1F26461D" w:rsidR="007F710E" w:rsidRPr="007F710E" w:rsidRDefault="007F710E" w:rsidP="0094102E">
            <w:pPr>
              <w:rPr>
                <w:lang w:val="en-US" w:bidi="es-ES"/>
              </w:rPr>
            </w:pPr>
            <w:r>
              <w:rPr>
                <w:lang w:val="en-US" w:bidi="es-ES"/>
              </w:rPr>
              <w:t xml:space="preserve">Google Sheets, </w:t>
            </w:r>
            <w:r w:rsidRPr="007F710E">
              <w:rPr>
                <w:lang w:val="en-US" w:bidi="es-ES"/>
              </w:rPr>
              <w:t xml:space="preserve">Microsoft Excel, Pivot, Query, </w:t>
            </w:r>
            <w:r>
              <w:rPr>
                <w:lang w:val="en-US" w:bidi="es-ES"/>
              </w:rPr>
              <w:t>Power BI, Python y SQL.</w:t>
            </w:r>
          </w:p>
          <w:p w14:paraId="2246CFA8" w14:textId="6073FFBC" w:rsidR="007F710E" w:rsidRDefault="007F710E" w:rsidP="0094102E">
            <w:pPr>
              <w:rPr>
                <w:noProof/>
                <w:lang w:val="en-US"/>
              </w:rPr>
            </w:pPr>
          </w:p>
          <w:p w14:paraId="352DD440" w14:textId="060A5628" w:rsidR="007F710E" w:rsidRDefault="007F710E" w:rsidP="0094102E">
            <w:pPr>
              <w:pStyle w:val="Ttulo4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Otros Conocimientos</w:t>
            </w:r>
          </w:p>
          <w:p w14:paraId="6B11BC1E" w14:textId="2BF44481" w:rsidR="007F710E" w:rsidRDefault="007F710E" w:rsidP="0094102E">
            <w:pPr>
              <w:rPr>
                <w:noProof/>
                <w:lang w:val="es-AR"/>
              </w:rPr>
            </w:pPr>
            <w:r w:rsidRPr="007F710E">
              <w:rPr>
                <w:noProof/>
                <w:lang w:val="es-AR"/>
              </w:rPr>
              <w:t>HTML, CSS, SASS.</w:t>
            </w:r>
          </w:p>
          <w:p w14:paraId="5EE27BD2" w14:textId="38EB3748" w:rsidR="007F710E" w:rsidRDefault="007F710E" w:rsidP="0094102E">
            <w:pPr>
              <w:rPr>
                <w:noProof/>
                <w:lang w:val="es-AR"/>
              </w:rPr>
            </w:pPr>
            <w:r>
              <w:rPr>
                <w:noProof/>
                <w:lang w:val="es-AR"/>
              </w:rPr>
              <w:t>Upper Intermediate English.</w:t>
            </w:r>
          </w:p>
          <w:p w14:paraId="6CA398D6" w14:textId="77777777" w:rsidR="00C90817" w:rsidRPr="007F710E" w:rsidRDefault="00C90817" w:rsidP="0094102E">
            <w:pPr>
              <w:rPr>
                <w:noProof/>
                <w:lang w:val="es-AR"/>
              </w:rPr>
            </w:pPr>
          </w:p>
          <w:p w14:paraId="284FFB15" w14:textId="77777777" w:rsidR="00036450" w:rsidRPr="006E418C" w:rsidRDefault="006C1D9D" w:rsidP="0094102E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1F600D6D" w14:textId="7BBDD251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Autodidacta.</w:t>
            </w:r>
          </w:p>
          <w:p w14:paraId="42EFDC4C" w14:textId="030A0D25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Adaptación.</w:t>
            </w:r>
          </w:p>
          <w:p w14:paraId="06E33750" w14:textId="66E225B8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Resolución de problemas.</w:t>
            </w:r>
          </w:p>
          <w:p w14:paraId="55CDBA86" w14:textId="2AD23832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Actitud positiva.</w:t>
            </w:r>
          </w:p>
          <w:p w14:paraId="507984F0" w14:textId="14D4A83B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Trabajo en equipo.</w:t>
            </w:r>
          </w:p>
          <w:p w14:paraId="60EDD85B" w14:textId="44C06B6A" w:rsidR="006C1D9D" w:rsidRPr="006E418C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Asertividad.</w:t>
            </w:r>
          </w:p>
          <w:p w14:paraId="412A2229" w14:textId="62B581C3" w:rsidR="0094102E" w:rsidRPr="0094102E" w:rsidRDefault="00641337" w:rsidP="0094102E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6731079D" w14:textId="77777777" w:rsidR="00BA6853" w:rsidRPr="006E418C" w:rsidRDefault="00BA6853" w:rsidP="000C45FF">
      <w:pPr>
        <w:tabs>
          <w:tab w:val="left" w:pos="990"/>
        </w:tabs>
        <w:rPr>
          <w:noProof/>
        </w:rPr>
      </w:pPr>
    </w:p>
    <w:sectPr w:rsidR="00BA6853" w:rsidRPr="006E418C" w:rsidSect="00073EE8"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2B725" w14:textId="77777777" w:rsidR="00073EE8" w:rsidRDefault="00073EE8" w:rsidP="000C45FF">
      <w:r>
        <w:separator/>
      </w:r>
    </w:p>
  </w:endnote>
  <w:endnote w:type="continuationSeparator" w:id="0">
    <w:p w14:paraId="0A342C92" w14:textId="77777777" w:rsidR="00073EE8" w:rsidRDefault="00073E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D04B6" w14:textId="77777777" w:rsidR="00073EE8" w:rsidRDefault="00073EE8" w:rsidP="000C45FF">
      <w:r>
        <w:separator/>
      </w:r>
    </w:p>
  </w:footnote>
  <w:footnote w:type="continuationSeparator" w:id="0">
    <w:p w14:paraId="3171E43D" w14:textId="77777777" w:rsidR="00073EE8" w:rsidRDefault="00073EE8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2832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84"/>
    <w:rsid w:val="000041C4"/>
    <w:rsid w:val="00036450"/>
    <w:rsid w:val="00073EE8"/>
    <w:rsid w:val="00094499"/>
    <w:rsid w:val="00096D1F"/>
    <w:rsid w:val="00097E9D"/>
    <w:rsid w:val="000C45FF"/>
    <w:rsid w:val="000E3FD1"/>
    <w:rsid w:val="00112054"/>
    <w:rsid w:val="001525E1"/>
    <w:rsid w:val="00180329"/>
    <w:rsid w:val="00185AF3"/>
    <w:rsid w:val="0019001F"/>
    <w:rsid w:val="001A74A5"/>
    <w:rsid w:val="001B2ABD"/>
    <w:rsid w:val="001E0391"/>
    <w:rsid w:val="001E1759"/>
    <w:rsid w:val="001F1ECC"/>
    <w:rsid w:val="00233788"/>
    <w:rsid w:val="002400EB"/>
    <w:rsid w:val="00256CF7"/>
    <w:rsid w:val="00281FD5"/>
    <w:rsid w:val="002A58F4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01CA"/>
    <w:rsid w:val="004D3011"/>
    <w:rsid w:val="005262AC"/>
    <w:rsid w:val="00542C05"/>
    <w:rsid w:val="005675F2"/>
    <w:rsid w:val="005E39D5"/>
    <w:rsid w:val="00600670"/>
    <w:rsid w:val="006016B7"/>
    <w:rsid w:val="00616E38"/>
    <w:rsid w:val="0062123A"/>
    <w:rsid w:val="00641337"/>
    <w:rsid w:val="00646E75"/>
    <w:rsid w:val="006771D0"/>
    <w:rsid w:val="006C1D9D"/>
    <w:rsid w:val="006E418C"/>
    <w:rsid w:val="006F1900"/>
    <w:rsid w:val="00715FCB"/>
    <w:rsid w:val="00743101"/>
    <w:rsid w:val="0077658C"/>
    <w:rsid w:val="007775E1"/>
    <w:rsid w:val="007867A0"/>
    <w:rsid w:val="007927F5"/>
    <w:rsid w:val="007F710E"/>
    <w:rsid w:val="00802CA0"/>
    <w:rsid w:val="009260CD"/>
    <w:rsid w:val="0094102E"/>
    <w:rsid w:val="00952C25"/>
    <w:rsid w:val="009B539F"/>
    <w:rsid w:val="00A2118D"/>
    <w:rsid w:val="00A40869"/>
    <w:rsid w:val="00AC5DF2"/>
    <w:rsid w:val="00AD76E2"/>
    <w:rsid w:val="00B1059E"/>
    <w:rsid w:val="00B20152"/>
    <w:rsid w:val="00B359E4"/>
    <w:rsid w:val="00B57D98"/>
    <w:rsid w:val="00B70850"/>
    <w:rsid w:val="00BA6853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0817"/>
    <w:rsid w:val="00C9578B"/>
    <w:rsid w:val="00CB0055"/>
    <w:rsid w:val="00D2522B"/>
    <w:rsid w:val="00D422DE"/>
    <w:rsid w:val="00D5459D"/>
    <w:rsid w:val="00D93384"/>
    <w:rsid w:val="00DA1F4D"/>
    <w:rsid w:val="00DA6DA7"/>
    <w:rsid w:val="00DB1E45"/>
    <w:rsid w:val="00DD172A"/>
    <w:rsid w:val="00E25A26"/>
    <w:rsid w:val="00E342EE"/>
    <w:rsid w:val="00E4381A"/>
    <w:rsid w:val="00E55D74"/>
    <w:rsid w:val="00E61979"/>
    <w:rsid w:val="00F05EDE"/>
    <w:rsid w:val="00F364A3"/>
    <w:rsid w:val="00F60274"/>
    <w:rsid w:val="00F77FB9"/>
    <w:rsid w:val="00FB068F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A4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gaunasebastia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gaunasebasti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aunasebastian.github.io/porta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aunasebastian@gmx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&#237;n%20Gaun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000000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000000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000000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000000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000000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6E68A0"/>
    <w:rsid w:val="0087762F"/>
    <w:rsid w:val="008844CC"/>
    <w:rsid w:val="009C022E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hostelera.dotx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2024-05-05T22:25:00Z</dcterms:created>
  <dcterms:modified xsi:type="dcterms:W3CDTF">2024-05-05T23:27:00Z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